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id w:val="-2073961355"/>
        <w:docPartObj>
          <w:docPartGallery w:val="Table of Contents"/>
          <w:docPartUnique/>
        </w:docPartObj>
      </w:sdtPr>
      <w:sdtEndPr>
        <w:rPr>
          <w:rFonts w:asciiTheme="minorHAnsi" w:hAnsiTheme="minorHAnsi"/>
          <w:b/>
          <w:bCs/>
          <w:noProof/>
          <w:color w:val="auto"/>
          <w:sz w:val="24"/>
        </w:rPr>
      </w:sdtEndPr>
      <w:sdtContent>
        <w:p w14:paraId="7001C79C" w14:textId="49FB2115" w:rsidR="000C2BD9" w:rsidRDefault="000C2BD9">
          <w:pPr>
            <w:pStyle w:val="TOCHeading"/>
          </w:pPr>
          <w:r>
            <w:t>Table of Contents</w:t>
          </w:r>
        </w:p>
        <w:p w14:paraId="0AD3A863" w14:textId="77777777" w:rsidR="00A462C0"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A462C0">
            <w:rPr>
              <w:noProof/>
            </w:rPr>
            <w:t>Net Economic impact: Introduction of Street Car in Downtown Cincinnati</w:t>
          </w:r>
          <w:r w:rsidR="00A462C0">
            <w:rPr>
              <w:noProof/>
            </w:rPr>
            <w:tab/>
          </w:r>
          <w:r w:rsidR="00A462C0">
            <w:rPr>
              <w:noProof/>
            </w:rPr>
            <w:fldChar w:fldCharType="begin"/>
          </w:r>
          <w:r w:rsidR="00A462C0">
            <w:rPr>
              <w:noProof/>
            </w:rPr>
            <w:instrText xml:space="preserve"> PAGEREF _Toc332494772 \h </w:instrText>
          </w:r>
          <w:r w:rsidR="00A462C0">
            <w:rPr>
              <w:noProof/>
            </w:rPr>
          </w:r>
          <w:r w:rsidR="00A462C0">
            <w:rPr>
              <w:noProof/>
            </w:rPr>
            <w:fldChar w:fldCharType="separate"/>
          </w:r>
          <w:r w:rsidR="00553520">
            <w:rPr>
              <w:noProof/>
            </w:rPr>
            <w:t>1</w:t>
          </w:r>
          <w:r w:rsidR="00A462C0">
            <w:rPr>
              <w:noProof/>
            </w:rPr>
            <w:fldChar w:fldCharType="end"/>
          </w:r>
        </w:p>
        <w:p w14:paraId="74EFA2E5" w14:textId="77777777" w:rsidR="00A462C0" w:rsidRDefault="00A462C0">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_Toc332494773 \h </w:instrText>
          </w:r>
          <w:r>
            <w:rPr>
              <w:noProof/>
            </w:rPr>
          </w:r>
          <w:r>
            <w:rPr>
              <w:noProof/>
            </w:rPr>
            <w:fldChar w:fldCharType="separate"/>
          </w:r>
          <w:r w:rsidR="00553520">
            <w:rPr>
              <w:noProof/>
            </w:rPr>
            <w:t>1</w:t>
          </w:r>
          <w:r>
            <w:rPr>
              <w:noProof/>
            </w:rPr>
            <w:fldChar w:fldCharType="end"/>
          </w:r>
        </w:p>
        <w:p w14:paraId="28492F97" w14:textId="77777777" w:rsidR="00A462C0" w:rsidRDefault="00A462C0">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_Toc332494774 \h </w:instrText>
          </w:r>
          <w:r>
            <w:rPr>
              <w:noProof/>
            </w:rPr>
          </w:r>
          <w:r>
            <w:rPr>
              <w:noProof/>
            </w:rPr>
            <w:fldChar w:fldCharType="separate"/>
          </w:r>
          <w:r w:rsidR="00553520">
            <w:rPr>
              <w:noProof/>
            </w:rPr>
            <w:t>1</w:t>
          </w:r>
          <w:r>
            <w:rPr>
              <w:noProof/>
            </w:rPr>
            <w:fldChar w:fldCharType="end"/>
          </w:r>
        </w:p>
        <w:p w14:paraId="1AB38C33" w14:textId="77777777" w:rsidR="00A462C0" w:rsidRDefault="00A462C0">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_Toc332494775 \h </w:instrText>
          </w:r>
          <w:r>
            <w:rPr>
              <w:noProof/>
            </w:rPr>
          </w:r>
          <w:r>
            <w:rPr>
              <w:noProof/>
            </w:rPr>
            <w:fldChar w:fldCharType="separate"/>
          </w:r>
          <w:r w:rsidR="00553520">
            <w:rPr>
              <w:noProof/>
            </w:rPr>
            <w:t>1</w:t>
          </w:r>
          <w:r>
            <w:rPr>
              <w:noProof/>
            </w:rPr>
            <w:fldChar w:fldCharType="end"/>
          </w:r>
        </w:p>
        <w:p w14:paraId="751639EB" w14:textId="77777777" w:rsidR="00A462C0" w:rsidRDefault="00A462C0">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_Toc332494776 \h </w:instrText>
          </w:r>
          <w:r>
            <w:rPr>
              <w:noProof/>
            </w:rPr>
          </w:r>
          <w:r>
            <w:rPr>
              <w:noProof/>
            </w:rPr>
            <w:fldChar w:fldCharType="separate"/>
          </w:r>
          <w:r w:rsidR="00553520">
            <w:rPr>
              <w:noProof/>
            </w:rPr>
            <w:t>3</w:t>
          </w:r>
          <w:r>
            <w:rPr>
              <w:noProof/>
            </w:rPr>
            <w:fldChar w:fldCharType="end"/>
          </w:r>
        </w:p>
        <w:p w14:paraId="70B8F1D1" w14:textId="77777777" w:rsidR="00A462C0" w:rsidRDefault="00A462C0">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_Toc332494777 \h </w:instrText>
          </w:r>
          <w:r>
            <w:rPr>
              <w:noProof/>
            </w:rPr>
          </w:r>
          <w:r>
            <w:rPr>
              <w:noProof/>
            </w:rPr>
            <w:fldChar w:fldCharType="separate"/>
          </w:r>
          <w:r w:rsidR="00553520">
            <w:rPr>
              <w:noProof/>
            </w:rPr>
            <w:t>3</w:t>
          </w:r>
          <w:r>
            <w:rPr>
              <w:noProof/>
            </w:rPr>
            <w:fldChar w:fldCharType="end"/>
          </w:r>
        </w:p>
        <w:p w14:paraId="0221CC1A" w14:textId="77777777" w:rsidR="00A462C0" w:rsidRDefault="00A462C0">
          <w:pPr>
            <w:pStyle w:val="TOC1"/>
            <w:tabs>
              <w:tab w:val="right" w:leader="dot" w:pos="9350"/>
            </w:tabs>
            <w:rPr>
              <w:b w:val="0"/>
              <w:noProof/>
              <w:lang w:eastAsia="ja-JP"/>
            </w:rPr>
          </w:pPr>
          <w:r>
            <w:rPr>
              <w:noProof/>
            </w:rPr>
            <w:t>Feature selection</w:t>
          </w:r>
          <w:r>
            <w:rPr>
              <w:noProof/>
            </w:rPr>
            <w:tab/>
          </w:r>
          <w:r>
            <w:rPr>
              <w:noProof/>
            </w:rPr>
            <w:fldChar w:fldCharType="begin"/>
          </w:r>
          <w:r>
            <w:rPr>
              <w:noProof/>
            </w:rPr>
            <w:instrText xml:space="preserve"> PAGEREF _Toc332494778 \h </w:instrText>
          </w:r>
          <w:r>
            <w:rPr>
              <w:noProof/>
            </w:rPr>
          </w:r>
          <w:r>
            <w:rPr>
              <w:noProof/>
            </w:rPr>
            <w:fldChar w:fldCharType="separate"/>
          </w:r>
          <w:r w:rsidR="00553520">
            <w:rPr>
              <w:noProof/>
            </w:rPr>
            <w:t>4</w:t>
          </w:r>
          <w:r>
            <w:rPr>
              <w:noProof/>
            </w:rPr>
            <w:fldChar w:fldCharType="end"/>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default" r:id="rId10"/>
          <w:pgSz w:w="12240" w:h="15840" w:code="1"/>
          <w:pgMar w:top="1440" w:right="1440" w:bottom="2160" w:left="1440" w:header="1296" w:footer="1296" w:gutter="0"/>
          <w:pgNumType w:fmt="lowerRoman" w:start="1"/>
          <w:cols w:space="720"/>
          <w:titlePg/>
          <w:docGrid w:linePitch="360"/>
        </w:sectPr>
      </w:pPr>
    </w:p>
    <w:bookmarkStart w:id="0" w:name="_Toc332494772"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2494773"/>
      <w:r w:rsidRPr="00BB4142">
        <w:t>Introduction</w:t>
      </w:r>
      <w:bookmarkEnd w:id="1"/>
    </w:p>
    <w:p w14:paraId="1441C3ED" w14:textId="77777777" w:rsidR="0063738F" w:rsidRPr="00B6084F" w:rsidRDefault="0063738F" w:rsidP="0063738F">
      <w:pPr>
        <w:spacing w:after="160"/>
        <w:rPr>
          <w:rFonts w:cs="Times New Roman"/>
          <w:sz w:val="20"/>
          <w:szCs w:val="20"/>
        </w:rPr>
      </w:pPr>
      <w:hyperlink r:id="rId11" w:history="1">
        <w:r w:rsidRPr="00B6084F">
          <w:rPr>
            <w:rFonts w:cs="Times New Roman"/>
            <w:color w:val="1155CC"/>
            <w:u w:val="single"/>
            <w:shd w:val="clear" w:color="auto" w:fill="FFFFFF"/>
          </w:rPr>
          <w:t xml:space="preserve">The Cincinnati Streetcar </w:t>
        </w:r>
      </w:hyperlink>
      <w:r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2494774"/>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2494775"/>
      <w:r>
        <w:t>Motivation</w:t>
      </w:r>
      <w:bookmarkEnd w:id="3"/>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44AE1B80" w14:textId="77777777" w:rsidR="008216A6" w:rsidRDefault="00F65BD6" w:rsidP="000524A0">
      <w:pPr>
        <w:keepNext/>
        <w:spacing w:after="0" w:line="240" w:lineRule="auto"/>
        <w:ind w:left="1440"/>
        <w:jc w:val="center"/>
        <w:textAlignment w:val="baseline"/>
      </w:pPr>
      <w:r>
        <w:rPr>
          <w:rFonts w:cs="Times New Roman"/>
          <w:noProof/>
          <w:color w:val="000000"/>
        </w:rPr>
        <w:drawing>
          <wp:inline distT="0" distB="0" distL="0" distR="0" wp14:anchorId="63C74F26" wp14:editId="3B771A5E">
            <wp:extent cx="2857500" cy="2869259"/>
            <wp:effectExtent l="25400" t="2540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6 at 1.30.54 AM.png"/>
                    <pic:cNvPicPr/>
                  </pic:nvPicPr>
                  <pic:blipFill>
                    <a:blip r:embed="rId12">
                      <a:extLst>
                        <a:ext uri="{28A0092B-C50C-407E-A947-70E740481C1C}">
                          <a14:useLocalDpi xmlns:a14="http://schemas.microsoft.com/office/drawing/2010/main" val="0"/>
                        </a:ext>
                      </a:extLst>
                    </a:blip>
                    <a:stretch>
                      <a:fillRect/>
                    </a:stretch>
                  </pic:blipFill>
                  <pic:spPr>
                    <a:xfrm>
                      <a:off x="0" y="0"/>
                      <a:ext cx="2860556" cy="2872328"/>
                    </a:xfrm>
                    <a:prstGeom prst="rect">
                      <a:avLst/>
                    </a:prstGeom>
                    <a:ln>
                      <a:solidFill>
                        <a:srgbClr val="0000FF"/>
                      </a:solidFill>
                    </a:ln>
                  </pic:spPr>
                </pic:pic>
              </a:graphicData>
            </a:graphic>
          </wp:inline>
        </w:drawing>
      </w:r>
    </w:p>
    <w:p w14:paraId="79F71DB3" w14:textId="655DA48B" w:rsidR="0063738F" w:rsidRPr="00FE3D51" w:rsidRDefault="008216A6" w:rsidP="008216A6">
      <w:pPr>
        <w:pStyle w:val="Caption"/>
        <w:jc w:val="left"/>
        <w:rPr>
          <w:rFonts w:cs="Times New Roman"/>
          <w:color w:val="000000"/>
        </w:rPr>
      </w:pPr>
      <w:proofErr w:type="gramStart"/>
      <w:r>
        <w:t xml:space="preserve">Table </w:t>
      </w:r>
      <w:proofErr w:type="gramEnd"/>
      <w:r>
        <w:fldChar w:fldCharType="begin"/>
      </w:r>
      <w:r>
        <w:instrText xml:space="preserve"> SEQ Table \* ARABIC </w:instrText>
      </w:r>
      <w:r>
        <w:fldChar w:fldCharType="separate"/>
      </w:r>
      <w:r w:rsidR="00CF4D00">
        <w:rPr>
          <w:noProof/>
        </w:rPr>
        <w:t>1</w:t>
      </w:r>
      <w:r>
        <w:fldChar w:fldCharType="end"/>
      </w:r>
      <w:proofErr w:type="gramStart"/>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2494776"/>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3"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CF4D00">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EA4179">
          <w:headerReference w:type="default" r:id="rId14"/>
          <w:footerReference w:type="default" r:id="rId15"/>
          <w:headerReference w:type="first" r:id="rId16"/>
          <w:footerReference w:type="first" r:id="rId17"/>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proofErr w:type="gramEnd"/>
      <w:r w:rsidRPr="005D3908">
        <w:rPr>
          <w:b/>
          <w:sz w:val="24"/>
        </w:rPr>
        <w:fldChar w:fldCharType="begin"/>
      </w:r>
      <w:r w:rsidRPr="005D3908">
        <w:rPr>
          <w:b/>
          <w:sz w:val="24"/>
        </w:rPr>
        <w:instrText xml:space="preserve"> SEQ Table \* ARABIC </w:instrText>
      </w:r>
      <w:r w:rsidRPr="005D3908">
        <w:rPr>
          <w:b/>
          <w:sz w:val="24"/>
        </w:rPr>
        <w:fldChar w:fldCharType="separate"/>
      </w:r>
      <w:r w:rsidR="00CF4D00">
        <w:rPr>
          <w:b/>
          <w:noProof/>
          <w:sz w:val="24"/>
        </w:rPr>
        <w:t>3</w:t>
      </w:r>
      <w:r w:rsidRPr="005D3908">
        <w:rPr>
          <w:b/>
          <w:sz w:val="24"/>
        </w:rPr>
        <w:fldChar w:fldCharType="end"/>
      </w:r>
      <w:proofErr w:type="gramStart"/>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5" w:name="_Toc332494777"/>
      <w:r w:rsidRPr="009E38EC">
        <w:t>Extraction, Transformation</w:t>
      </w:r>
      <w:r w:rsidR="004D7461" w:rsidRPr="009E38EC">
        <w:t xml:space="preserve"> and Loading</w:t>
      </w:r>
      <w:r w:rsidR="004D7461">
        <w:t xml:space="preserve">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3D8E887A" w14:textId="228B2B93" w:rsidR="004F27A7" w:rsidRPr="00E4353D" w:rsidRDefault="00331D9D" w:rsidP="00E4353D">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2B205BF1">
            <wp:extent cx="5729019" cy="2008163"/>
            <wp:effectExtent l="0" t="50800" r="11430" b="7493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73388C4" w14:textId="77777777" w:rsidR="00A462C0" w:rsidRDefault="00A462C0" w:rsidP="004F27A7">
      <w:pPr>
        <w:pStyle w:val="Heading1"/>
        <w:jc w:val="left"/>
      </w:pPr>
    </w:p>
    <w:p w14:paraId="3F9B5281" w14:textId="353BCDBD" w:rsidR="0063738F" w:rsidRDefault="004D7461" w:rsidP="009E38EC">
      <w:pPr>
        <w:pStyle w:val="Heading1"/>
      </w:pPr>
      <w:bookmarkStart w:id="6" w:name="_Toc332494778"/>
      <w:r w:rsidRPr="004D7461">
        <w:t xml:space="preserve">Feature </w:t>
      </w:r>
      <w:bookmarkEnd w:id="6"/>
      <w:r w:rsidR="0015304A">
        <w:t>Extraction</w:t>
      </w:r>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B141C4" w14:paraId="77BF3F8E" w14:textId="77777777" w:rsidTr="00236029">
        <w:tc>
          <w:tcPr>
            <w:tcW w:w="611" w:type="dxa"/>
          </w:tcPr>
          <w:p w14:paraId="1297AC73"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ADDRNO</w:t>
            </w:r>
          </w:p>
        </w:tc>
        <w:tc>
          <w:tcPr>
            <w:tcW w:w="6060" w:type="dxa"/>
            <w:vMerge w:val="restart"/>
          </w:tcPr>
          <w:p w14:paraId="4F7C5786" w14:textId="2F82D6A0" w:rsidR="00B141C4" w:rsidRDefault="00B141C4"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B141C4" w14:paraId="01F5C6D2" w14:textId="77777777" w:rsidTr="00236029">
        <w:tc>
          <w:tcPr>
            <w:tcW w:w="611" w:type="dxa"/>
          </w:tcPr>
          <w:p w14:paraId="7EF616B4"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ADDRST</w:t>
            </w:r>
          </w:p>
        </w:tc>
        <w:tc>
          <w:tcPr>
            <w:tcW w:w="6060" w:type="dxa"/>
            <w:vMerge/>
          </w:tcPr>
          <w:p w14:paraId="2FB54CB9" w14:textId="77777777" w:rsidR="00B141C4" w:rsidRDefault="00B141C4" w:rsidP="000C2BD9">
            <w:pPr>
              <w:textAlignment w:val="baseline"/>
              <w:rPr>
                <w:rFonts w:cs="Times New Roman"/>
                <w:color w:val="000000"/>
                <w:sz w:val="28"/>
                <w:szCs w:val="28"/>
              </w:rPr>
            </w:pPr>
          </w:p>
        </w:tc>
      </w:tr>
      <w:tr w:rsidR="00B141C4" w14:paraId="55AAA90D" w14:textId="77777777" w:rsidTr="00236029">
        <w:tc>
          <w:tcPr>
            <w:tcW w:w="611" w:type="dxa"/>
          </w:tcPr>
          <w:p w14:paraId="4CD906A8"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ADDRSF</w:t>
            </w:r>
          </w:p>
        </w:tc>
        <w:tc>
          <w:tcPr>
            <w:tcW w:w="6060" w:type="dxa"/>
            <w:vMerge/>
          </w:tcPr>
          <w:p w14:paraId="296818A6" w14:textId="77777777" w:rsidR="00B141C4" w:rsidRDefault="00B141C4" w:rsidP="000C2BD9">
            <w:pPr>
              <w:textAlignment w:val="baseline"/>
              <w:rPr>
                <w:rFonts w:cs="Times New Roman"/>
                <w:color w:val="000000"/>
                <w:sz w:val="28"/>
                <w:szCs w:val="28"/>
              </w:rPr>
            </w:pPr>
          </w:p>
        </w:tc>
      </w:tr>
      <w:tr w:rsidR="00B141C4" w14:paraId="79B3FB9D" w14:textId="77777777" w:rsidTr="00236029">
        <w:tc>
          <w:tcPr>
            <w:tcW w:w="611" w:type="dxa"/>
          </w:tcPr>
          <w:p w14:paraId="0F244891"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7E00AB47"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B141C4" w:rsidRDefault="00B141C4" w:rsidP="000C2BD9">
            <w:pPr>
              <w:textAlignment w:val="baseline"/>
              <w:rPr>
                <w:rFonts w:cs="Times New Roman"/>
                <w:color w:val="000000"/>
                <w:sz w:val="28"/>
                <w:szCs w:val="28"/>
              </w:rPr>
            </w:pPr>
            <w:r>
              <w:rPr>
                <w:rFonts w:cs="Times New Roman"/>
                <w:i/>
                <w:color w:val="0000FF"/>
                <w:sz w:val="28"/>
                <w:szCs w:val="28"/>
              </w:rPr>
              <w:t>Existing Land Use code</w:t>
            </w:r>
          </w:p>
        </w:tc>
      </w:tr>
      <w:tr w:rsidR="00B141C4" w14:paraId="5EAAA18C" w14:textId="77777777" w:rsidTr="00236029">
        <w:tc>
          <w:tcPr>
            <w:tcW w:w="611" w:type="dxa"/>
          </w:tcPr>
          <w:p w14:paraId="08C8B38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169C9891"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B141C4" w:rsidRDefault="00B141C4"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3B14CAC1" w14:textId="77777777" w:rsidTr="00236029">
        <w:tc>
          <w:tcPr>
            <w:tcW w:w="611" w:type="dxa"/>
          </w:tcPr>
          <w:p w14:paraId="53046255"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6A3D34FD"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MKT_IMPR_</w:t>
            </w:r>
            <w:proofErr w:type="gramStart"/>
            <w:r w:rsidRPr="002F6428">
              <w:rPr>
                <w:rFonts w:ascii="Courier" w:hAnsi="Courier" w:cs="Times New Roman"/>
                <w:b/>
                <w:color w:val="000000"/>
                <w:sz w:val="28"/>
                <w:szCs w:val="28"/>
              </w:rPr>
              <w:t xml:space="preserve">VAL  </w:t>
            </w:r>
            <w:r w:rsidRPr="002F6428">
              <w:rPr>
                <w:rFonts w:ascii="Courier" w:hAnsi="Courier" w:cs="Times New Roman"/>
                <w:b/>
                <w:color w:val="0000FF"/>
                <w:sz w:val="28"/>
                <w:szCs w:val="28"/>
              </w:rPr>
              <w:t xml:space="preserve"> </w:t>
            </w:r>
            <w:proofErr w:type="gramEnd"/>
          </w:p>
        </w:tc>
        <w:tc>
          <w:tcPr>
            <w:tcW w:w="6060" w:type="dxa"/>
            <w:vMerge/>
          </w:tcPr>
          <w:p w14:paraId="4926AD25" w14:textId="77777777" w:rsidR="00B141C4" w:rsidRDefault="00B141C4" w:rsidP="000C2BD9">
            <w:pPr>
              <w:textAlignment w:val="baseline"/>
              <w:rPr>
                <w:rFonts w:cs="Times New Roman"/>
                <w:color w:val="000000"/>
                <w:sz w:val="28"/>
                <w:szCs w:val="28"/>
              </w:rPr>
            </w:pPr>
          </w:p>
        </w:tc>
      </w:tr>
      <w:tr w:rsidR="00B141C4" w14:paraId="0AE9A9FE" w14:textId="77777777" w:rsidTr="00236029">
        <w:tc>
          <w:tcPr>
            <w:tcW w:w="611" w:type="dxa"/>
          </w:tcPr>
          <w:p w14:paraId="27B31107"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1BA0F4E4"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B141C4" w:rsidRDefault="00B141C4" w:rsidP="000C2BD9">
            <w:pPr>
              <w:textAlignment w:val="baseline"/>
              <w:rPr>
                <w:rFonts w:cs="Times New Roman"/>
                <w:color w:val="000000"/>
                <w:sz w:val="28"/>
                <w:szCs w:val="28"/>
              </w:rPr>
            </w:pPr>
          </w:p>
        </w:tc>
      </w:tr>
      <w:tr w:rsidR="002F6428" w14:paraId="41494C5B" w14:textId="77777777" w:rsidTr="00236029">
        <w:tc>
          <w:tcPr>
            <w:tcW w:w="611" w:type="dxa"/>
          </w:tcPr>
          <w:p w14:paraId="412B2887" w14:textId="77777777" w:rsidR="002F6428" w:rsidRDefault="002F6428"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2FBE8B50" w14:textId="77777777" w:rsidR="002F6428" w:rsidRPr="002F6428" w:rsidRDefault="002F6428"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2F6428" w:rsidRDefault="002F6428"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2F6428" w:rsidRDefault="002F6428"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2F6428" w:rsidRDefault="002F6428" w:rsidP="000C2BD9">
            <w:pPr>
              <w:textAlignment w:val="baseline"/>
              <w:rPr>
                <w:rFonts w:cs="Times New Roman"/>
                <w:color w:val="000000"/>
                <w:sz w:val="28"/>
                <w:szCs w:val="28"/>
              </w:rPr>
            </w:pPr>
            <w:r>
              <w:rPr>
                <w:rFonts w:cs="Times New Roman"/>
                <w:color w:val="000000"/>
                <w:sz w:val="28"/>
                <w:szCs w:val="28"/>
              </w:rPr>
              <w:t xml:space="preserve"> </w:t>
            </w:r>
          </w:p>
        </w:tc>
      </w:tr>
      <w:tr w:rsidR="002F6428" w14:paraId="7E53E7B2" w14:textId="77777777" w:rsidTr="00236029">
        <w:tc>
          <w:tcPr>
            <w:tcW w:w="611" w:type="dxa"/>
          </w:tcPr>
          <w:p w14:paraId="3403178D" w14:textId="77777777" w:rsidR="002F6428" w:rsidRDefault="002F6428"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75AB438D" w14:textId="77777777" w:rsidR="002F6428" w:rsidRPr="002F6428" w:rsidRDefault="002F6428"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2F6428" w:rsidRDefault="002F6428" w:rsidP="000C2BD9">
            <w:pPr>
              <w:textAlignment w:val="baseline"/>
              <w:rPr>
                <w:rFonts w:cs="Times New Roman"/>
                <w:color w:val="000000"/>
                <w:sz w:val="28"/>
                <w:szCs w:val="28"/>
              </w:rPr>
            </w:pPr>
          </w:p>
        </w:tc>
      </w:tr>
      <w:tr w:rsidR="002F6428" w14:paraId="45FF26AC" w14:textId="77777777" w:rsidTr="00236029">
        <w:tc>
          <w:tcPr>
            <w:tcW w:w="611" w:type="dxa"/>
          </w:tcPr>
          <w:p w14:paraId="73EC9F82" w14:textId="77777777" w:rsidR="002F6428" w:rsidRDefault="002F6428"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57B02434" w14:textId="77777777" w:rsidR="002F6428" w:rsidRPr="002F6428" w:rsidRDefault="002F6428"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2F6428" w:rsidRDefault="002F6428" w:rsidP="000C2BD9">
            <w:pPr>
              <w:textAlignment w:val="baseline"/>
              <w:rPr>
                <w:rFonts w:cs="Times New Roman"/>
                <w:color w:val="000000"/>
                <w:sz w:val="28"/>
                <w:szCs w:val="28"/>
              </w:rPr>
            </w:pPr>
          </w:p>
        </w:tc>
      </w:tr>
      <w:tr w:rsidR="002F6428" w14:paraId="732418A2" w14:textId="77777777" w:rsidTr="00236029">
        <w:tc>
          <w:tcPr>
            <w:tcW w:w="611" w:type="dxa"/>
          </w:tcPr>
          <w:p w14:paraId="44AB9F8D" w14:textId="4434EAD8" w:rsidR="002F6428" w:rsidRDefault="002F6428"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0714B3A7" w14:textId="4AD1E5BA" w:rsidR="002F6428" w:rsidRPr="002F6428" w:rsidRDefault="002F6428"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2F6428" w:rsidRDefault="002F6428" w:rsidP="000C2BD9">
            <w:pPr>
              <w:textAlignment w:val="baseline"/>
              <w:rPr>
                <w:rFonts w:cs="Times New Roman"/>
                <w:color w:val="000000"/>
                <w:sz w:val="28"/>
                <w:szCs w:val="28"/>
              </w:rPr>
            </w:pPr>
          </w:p>
        </w:tc>
      </w:tr>
      <w:tr w:rsidR="00FE60EF" w14:paraId="4ADA5749" w14:textId="77777777" w:rsidTr="00236029">
        <w:tc>
          <w:tcPr>
            <w:tcW w:w="611" w:type="dxa"/>
          </w:tcPr>
          <w:p w14:paraId="687B658E" w14:textId="3D2230DE" w:rsidR="00FE60EF" w:rsidRDefault="00FE60EF"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60F3E6F4"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FE60EF" w:rsidRPr="00437C85" w:rsidRDefault="00FE60EF"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FE60EF" w14:paraId="620F543A" w14:textId="77777777" w:rsidTr="00236029">
        <w:tc>
          <w:tcPr>
            <w:tcW w:w="611" w:type="dxa"/>
          </w:tcPr>
          <w:p w14:paraId="355377CB" w14:textId="63B98AAA" w:rsidR="00FE60EF" w:rsidRDefault="00FE60EF"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5E276C47"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FE60EF" w:rsidRDefault="00FE60EF"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FE60EF" w:rsidRDefault="00FE60EF"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w:t>
            </w:r>
            <w:r>
              <w:rPr>
                <w:rFonts w:cs="Times New Roman"/>
                <w:color w:val="000000"/>
                <w:sz w:val="28"/>
                <w:szCs w:val="28"/>
              </w:rPr>
              <w:t xml:space="preserve"> </w:t>
            </w:r>
          </w:p>
          <w:p w14:paraId="0F410795" w14:textId="77777777" w:rsidR="00FE60EF" w:rsidRDefault="00FE60EF" w:rsidP="000C2BD9">
            <w:pPr>
              <w:textAlignment w:val="baseline"/>
              <w:rPr>
                <w:rFonts w:cs="Times New Roman"/>
                <w:color w:val="000000"/>
                <w:sz w:val="28"/>
                <w:szCs w:val="28"/>
              </w:rPr>
            </w:pPr>
            <w:r>
              <w:rPr>
                <w:rFonts w:cs="Times New Roman"/>
                <w:color w:val="000000"/>
                <w:sz w:val="28"/>
                <w:szCs w:val="28"/>
              </w:rPr>
              <w:t xml:space="preserve"> </w:t>
            </w:r>
          </w:p>
        </w:tc>
      </w:tr>
      <w:tr w:rsidR="00FE60EF" w14:paraId="0F536DD9" w14:textId="77777777" w:rsidTr="00236029">
        <w:tc>
          <w:tcPr>
            <w:tcW w:w="611" w:type="dxa"/>
          </w:tcPr>
          <w:p w14:paraId="011F0D0A" w14:textId="600989AD" w:rsidR="00FE60EF" w:rsidRDefault="00FE60EF"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1F43F58D"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FE60EF" w:rsidRDefault="00FE60EF" w:rsidP="000C2BD9">
            <w:pPr>
              <w:textAlignment w:val="baseline"/>
              <w:rPr>
                <w:rFonts w:cs="Times New Roman"/>
                <w:color w:val="000000"/>
                <w:sz w:val="28"/>
                <w:szCs w:val="28"/>
              </w:rPr>
            </w:pPr>
          </w:p>
        </w:tc>
      </w:tr>
      <w:tr w:rsidR="00FE60EF" w14:paraId="1FE462A2" w14:textId="77777777" w:rsidTr="00236029">
        <w:tc>
          <w:tcPr>
            <w:tcW w:w="611" w:type="dxa"/>
          </w:tcPr>
          <w:p w14:paraId="0EA9D446" w14:textId="68F39D98" w:rsidR="00FE60EF" w:rsidRDefault="00FE60EF"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24413745"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w:t>
            </w:r>
            <w:proofErr w:type="gramStart"/>
            <w:r w:rsidRPr="002F6428">
              <w:rPr>
                <w:rFonts w:ascii="Courier" w:hAnsi="Courier" w:cs="Times New Roman"/>
                <w:b/>
                <w:color w:val="000000"/>
                <w:sz w:val="28"/>
                <w:szCs w:val="28"/>
              </w:rPr>
              <w:t xml:space="preserve">DATE    </w:t>
            </w:r>
            <w:proofErr w:type="gramEnd"/>
          </w:p>
        </w:tc>
        <w:tc>
          <w:tcPr>
            <w:tcW w:w="6060" w:type="dxa"/>
            <w:vMerge/>
          </w:tcPr>
          <w:p w14:paraId="74F205E0" w14:textId="77777777" w:rsidR="00FE60EF" w:rsidRDefault="00FE60EF"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241C7AF5" w:rsidR="00B141C4" w:rsidRDefault="00FE60EF"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3C432A2D"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1E5F5680" w:rsidR="00B141C4" w:rsidRDefault="00B141C4" w:rsidP="000C2BD9">
            <w:pPr>
              <w:textAlignment w:val="baseline"/>
              <w:rPr>
                <w:rFonts w:cs="Times New Roman"/>
                <w:color w:val="000000"/>
                <w:sz w:val="28"/>
                <w:szCs w:val="28"/>
              </w:rPr>
            </w:pPr>
          </w:p>
        </w:tc>
        <w:tc>
          <w:tcPr>
            <w:tcW w:w="2617" w:type="dxa"/>
          </w:tcPr>
          <w:p w14:paraId="540996F6" w14:textId="1A81FD96" w:rsidR="00B141C4" w:rsidRPr="0055028B" w:rsidRDefault="00FE60EF"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B141C4" w:rsidRDefault="00B141C4" w:rsidP="000C2BD9">
            <w:pPr>
              <w:textAlignment w:val="baseline"/>
              <w:rPr>
                <w:rFonts w:cs="Times New Roman"/>
                <w:color w:val="000000"/>
                <w:sz w:val="28"/>
                <w:szCs w:val="28"/>
              </w:rPr>
            </w:pPr>
          </w:p>
        </w:tc>
      </w:tr>
      <w:tr w:rsidR="00B141C4" w14:paraId="55DD72E9" w14:textId="77777777" w:rsidTr="00236029">
        <w:tc>
          <w:tcPr>
            <w:tcW w:w="611" w:type="dxa"/>
          </w:tcPr>
          <w:p w14:paraId="7873A874" w14:textId="77777777" w:rsidR="00B141C4" w:rsidRDefault="00B141C4" w:rsidP="000C2BD9">
            <w:pPr>
              <w:textAlignment w:val="baseline"/>
              <w:rPr>
                <w:rFonts w:cs="Times New Roman"/>
                <w:color w:val="000000"/>
                <w:sz w:val="28"/>
                <w:szCs w:val="28"/>
              </w:rPr>
            </w:pPr>
          </w:p>
        </w:tc>
        <w:tc>
          <w:tcPr>
            <w:tcW w:w="2617" w:type="dxa"/>
          </w:tcPr>
          <w:p w14:paraId="081259F0" w14:textId="77777777" w:rsidR="00B141C4" w:rsidRDefault="00B141C4" w:rsidP="000C2BD9">
            <w:pPr>
              <w:textAlignment w:val="baseline"/>
              <w:rPr>
                <w:rFonts w:cs="Times New Roman"/>
                <w:color w:val="000000"/>
                <w:sz w:val="28"/>
                <w:szCs w:val="28"/>
              </w:rPr>
            </w:pPr>
          </w:p>
        </w:tc>
        <w:tc>
          <w:tcPr>
            <w:tcW w:w="6060" w:type="dxa"/>
          </w:tcPr>
          <w:p w14:paraId="4310FFF7" w14:textId="77777777" w:rsidR="00B141C4" w:rsidRDefault="00B141C4" w:rsidP="000C2BD9">
            <w:pPr>
              <w:textAlignment w:val="baseline"/>
              <w:rPr>
                <w:rFonts w:cs="Times New Roman"/>
                <w:color w:val="000000"/>
                <w:sz w:val="28"/>
                <w:szCs w:val="28"/>
              </w:rPr>
            </w:pPr>
          </w:p>
        </w:tc>
      </w:tr>
      <w:tr w:rsidR="00B141C4" w14:paraId="5B1A2790" w14:textId="77777777" w:rsidTr="00236029">
        <w:tc>
          <w:tcPr>
            <w:tcW w:w="611" w:type="dxa"/>
          </w:tcPr>
          <w:p w14:paraId="2B8E4ACF" w14:textId="77777777" w:rsidR="00B141C4" w:rsidRDefault="00B141C4" w:rsidP="000C2BD9">
            <w:pPr>
              <w:textAlignment w:val="baseline"/>
              <w:rPr>
                <w:rFonts w:cs="Times New Roman"/>
                <w:color w:val="000000"/>
                <w:sz w:val="28"/>
                <w:szCs w:val="28"/>
              </w:rPr>
            </w:pPr>
          </w:p>
        </w:tc>
        <w:tc>
          <w:tcPr>
            <w:tcW w:w="2617" w:type="dxa"/>
          </w:tcPr>
          <w:p w14:paraId="0CD8ABD6" w14:textId="77777777" w:rsidR="00B141C4" w:rsidRDefault="00B141C4" w:rsidP="000C2BD9">
            <w:pPr>
              <w:textAlignment w:val="baseline"/>
              <w:rPr>
                <w:rFonts w:cs="Times New Roman"/>
                <w:color w:val="000000"/>
                <w:sz w:val="28"/>
                <w:szCs w:val="28"/>
              </w:rPr>
            </w:pPr>
          </w:p>
        </w:tc>
        <w:tc>
          <w:tcPr>
            <w:tcW w:w="6060" w:type="dxa"/>
          </w:tcPr>
          <w:p w14:paraId="6F44F2E7" w14:textId="77777777" w:rsidR="00B141C4" w:rsidRDefault="00B141C4" w:rsidP="000C2BD9">
            <w:pPr>
              <w:textAlignment w:val="baseline"/>
              <w:rPr>
                <w:rFonts w:cs="Times New Roman"/>
                <w:color w:val="000000"/>
                <w:sz w:val="28"/>
                <w:szCs w:val="28"/>
              </w:rPr>
            </w:pPr>
          </w:p>
        </w:tc>
      </w:tr>
    </w:tbl>
    <w:p w14:paraId="2AE613E8" w14:textId="661FBB7D" w:rsidR="00B27F7B" w:rsidRPr="002F6428" w:rsidRDefault="00C3550D" w:rsidP="002F6428">
      <w:pPr>
        <w:pStyle w:val="Caption"/>
        <w:rPr>
          <w:b/>
          <w:sz w:val="22"/>
        </w:rPr>
      </w:pPr>
      <w:proofErr w:type="gramStart"/>
      <w:r w:rsidRPr="00C3550D">
        <w:rPr>
          <w:b/>
          <w:sz w:val="22"/>
        </w:rPr>
        <w:t xml:space="preserve">Table </w:t>
      </w:r>
      <w:proofErr w:type="gramEnd"/>
      <w:r w:rsidRPr="00C3550D">
        <w:rPr>
          <w:b/>
          <w:sz w:val="22"/>
        </w:rPr>
        <w:fldChar w:fldCharType="begin"/>
      </w:r>
      <w:r w:rsidRPr="00C3550D">
        <w:rPr>
          <w:b/>
          <w:sz w:val="22"/>
        </w:rPr>
        <w:instrText xml:space="preserve"> SEQ Table \* ARABIC </w:instrText>
      </w:r>
      <w:r w:rsidRPr="00C3550D">
        <w:rPr>
          <w:b/>
          <w:sz w:val="22"/>
        </w:rPr>
        <w:fldChar w:fldCharType="separate"/>
      </w:r>
      <w:r w:rsidR="00CF4D00">
        <w:rPr>
          <w:b/>
          <w:noProof/>
          <w:sz w:val="22"/>
        </w:rPr>
        <w:t>4</w:t>
      </w:r>
      <w:r w:rsidRPr="00C3550D">
        <w:rPr>
          <w:b/>
          <w:sz w:val="22"/>
        </w:rPr>
        <w:fldChar w:fldCharType="end"/>
      </w:r>
      <w:proofErr w:type="gramStart"/>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27EEAFBC" w:rsidR="009F5612" w:rsidRPr="00E03EA8" w:rsidRDefault="004F27A7" w:rsidP="00E03EA8">
      <w:pPr>
        <w:pStyle w:val="Caption"/>
        <w:rPr>
          <w:b/>
          <w:sz w:val="22"/>
        </w:rPr>
      </w:pPr>
      <w:proofErr w:type="gramStart"/>
      <w:r w:rsidRPr="009F5612">
        <w:rPr>
          <w:b/>
          <w:sz w:val="22"/>
        </w:rPr>
        <w:t xml:space="preserve">Table </w:t>
      </w:r>
      <w:proofErr w:type="gramEnd"/>
      <w:r w:rsidRPr="009F5612">
        <w:rPr>
          <w:b/>
          <w:sz w:val="22"/>
        </w:rPr>
        <w:fldChar w:fldCharType="begin"/>
      </w:r>
      <w:r w:rsidRPr="009F5612">
        <w:rPr>
          <w:b/>
          <w:sz w:val="22"/>
        </w:rPr>
        <w:instrText xml:space="preserve"> SEQ Table \* ARABIC </w:instrText>
      </w:r>
      <w:r w:rsidRPr="009F5612">
        <w:rPr>
          <w:b/>
          <w:sz w:val="22"/>
        </w:rPr>
        <w:fldChar w:fldCharType="separate"/>
      </w:r>
      <w:r w:rsidR="00CF4D00">
        <w:rPr>
          <w:b/>
          <w:noProof/>
          <w:sz w:val="22"/>
        </w:rPr>
        <w:t>5</w:t>
      </w:r>
      <w:r w:rsidRPr="009F5612">
        <w:rPr>
          <w:b/>
          <w:sz w:val="22"/>
        </w:rPr>
        <w:fldChar w:fldCharType="end"/>
      </w:r>
      <w:proofErr w:type="gramStart"/>
      <w:r w:rsidR="0055028B">
        <w:rPr>
          <w:b/>
          <w:sz w:val="22"/>
        </w:rPr>
        <w:t>.</w:t>
      </w:r>
      <w:proofErr w:type="gramEnd"/>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r w:rsidR="004C7219">
        <w:rPr>
          <w:b/>
          <w:sz w:val="22"/>
        </w:rPr>
        <w:t xml:space="preserve"> This data is not tidy data and will nee</w:t>
      </w:r>
      <w:r w:rsidR="00CF4D00">
        <w:rPr>
          <w:b/>
          <w:sz w:val="22"/>
        </w:rPr>
        <w:t xml:space="preserve">d to be transformed using </w:t>
      </w:r>
      <w:proofErr w:type="spellStart"/>
      <w:r w:rsidR="00CF4D00">
        <w:rPr>
          <w:b/>
          <w:sz w:val="22"/>
        </w:rPr>
        <w:t>tidyr</w:t>
      </w:r>
      <w:proofErr w:type="spellEnd"/>
      <w:r w:rsidR="00CF4D00">
        <w:rPr>
          <w:b/>
          <w:sz w:val="22"/>
        </w:rPr>
        <w:t xml:space="preserve"> </w:t>
      </w:r>
      <w:proofErr w:type="spellStart"/>
      <w:r w:rsidR="00CF4D00">
        <w:rPr>
          <w:b/>
          <w:sz w:val="22"/>
        </w:rPr>
        <w:t>int</w:t>
      </w:r>
      <w:proofErr w:type="spellEnd"/>
      <w:r w:rsidR="00CF4D00">
        <w:rPr>
          <w:b/>
          <w:sz w:val="22"/>
        </w:rPr>
        <w:t xml:space="preserve"> 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bookmarkStart w:id="7" w:name="_GoBack"/>
            <w:bookmarkEnd w:id="7"/>
          </w:p>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Pr="00A4758E">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47AC78C3" w14:textId="77777777" w:rsidR="007C0734" w:rsidRDefault="007C0734" w:rsidP="007C0734"/>
    <w:p w14:paraId="6A688598" w14:textId="77777777" w:rsidR="002F6428" w:rsidRDefault="002F6428" w:rsidP="007C0734"/>
    <w:p w14:paraId="0AD896D1" w14:textId="77777777" w:rsidR="00E03EA8" w:rsidRDefault="00E03EA8" w:rsidP="007C0734"/>
    <w:p w14:paraId="46DA1A98" w14:textId="77777777" w:rsidR="002F6428" w:rsidRDefault="002F6428" w:rsidP="007C0734"/>
    <w:p w14:paraId="383B1528" w14:textId="77777777" w:rsidR="002F6428" w:rsidRDefault="002F6428" w:rsidP="007C0734"/>
    <w:p w14:paraId="4DA77480" w14:textId="77777777" w:rsidR="002F6428" w:rsidRDefault="002F6428" w:rsidP="007C0734"/>
    <w:p w14:paraId="2C2D2B97" w14:textId="77777777" w:rsidR="002F6428" w:rsidRPr="007C0734" w:rsidRDefault="002F6428" w:rsidP="007C0734"/>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r w:rsidRPr="004D7461">
        <w:t xml:space="preserve">Exploratory Data </w:t>
      </w:r>
      <w:r w:rsidR="008730B2">
        <w:t>Analysis</w:t>
      </w:r>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431227E0" w:rsidR="00E97018" w:rsidRDefault="008A1097" w:rsidP="00F329C7">
      <w:pPr>
        <w:spacing w:after="0" w:line="240" w:lineRule="auto"/>
        <w:textAlignment w:val="baseline"/>
        <w:rPr>
          <w:rFonts w:ascii="Roboto" w:hAnsi="Roboto" w:cs="Times New Roman"/>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 xml:space="preserve">sting Land Use Code, </w:t>
      </w:r>
      <w:proofErr w:type="spellStart"/>
      <w:r w:rsidR="00E03EA8">
        <w:rPr>
          <w:rFonts w:ascii="Roboto" w:eastAsia="Times New Roman" w:hAnsi="Roboto" w:cs="Times New Roman"/>
          <w:color w:val="333333"/>
        </w:rPr>
        <w:t>vsualizes</w:t>
      </w:r>
      <w:proofErr w:type="spellEnd"/>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color w:val="333333"/>
        </w:rPr>
      </w:pPr>
      <w:bookmarkStart w:id="8" w:name="_Ref332492537"/>
      <w:bookmarkStart w:id="9" w:name="_Ref332492603"/>
      <w:proofErr w:type="gramStart"/>
      <w:r>
        <w:t xml:space="preserve">Figure </w:t>
      </w:r>
      <w:proofErr w:type="gramEnd"/>
      <w:r>
        <w:fldChar w:fldCharType="begin"/>
      </w:r>
      <w:r>
        <w:instrText xml:space="preserve"> SEQ Figure \* ARABIC </w:instrText>
      </w:r>
      <w:r>
        <w:fldChar w:fldCharType="separate"/>
      </w:r>
      <w:r w:rsidR="00553520">
        <w:rPr>
          <w:noProof/>
        </w:rPr>
        <w:t>1</w:t>
      </w:r>
      <w:r>
        <w:fldChar w:fldCharType="end"/>
      </w:r>
      <w:bookmarkEnd w:id="9"/>
      <w:proofErr w:type="gramStart"/>
      <w:r w:rsidR="00B21368">
        <w:t>.</w:t>
      </w:r>
      <w:proofErr w:type="gramEnd"/>
      <w:r w:rsidR="00B21368">
        <w:t xml:space="preserve"> </w:t>
      </w:r>
      <w:r w:rsidR="00835D8B">
        <w:t xml:space="preserve">Scatterplot </w:t>
      </w:r>
      <w:r>
        <w:t>CORE Buffer Zone</w:t>
      </w:r>
      <w:bookmarkEnd w:id="8"/>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color w:val="333333"/>
        </w:rPr>
      </w:pPr>
      <w:bookmarkStart w:id="10" w:name="_Ref332492567"/>
      <w:proofErr w:type="gramStart"/>
      <w:r>
        <w:t xml:space="preserve">Figure </w:t>
      </w:r>
      <w:proofErr w:type="gramEnd"/>
      <w:r>
        <w:fldChar w:fldCharType="begin"/>
      </w:r>
      <w:r>
        <w:instrText xml:space="preserve"> SEQ Figure \* ARABIC </w:instrText>
      </w:r>
      <w:r>
        <w:fldChar w:fldCharType="separate"/>
      </w:r>
      <w:r w:rsidR="00553520">
        <w:rPr>
          <w:noProof/>
        </w:rPr>
        <w:t>2</w:t>
      </w:r>
      <w:r>
        <w:fldChar w:fldCharType="end"/>
      </w:r>
      <w:bookmarkEnd w:id="10"/>
      <w:proofErr w:type="gramStart"/>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1" w:name="_Ref332492575"/>
      <w:proofErr w:type="gramStart"/>
      <w:r>
        <w:t xml:space="preserve">Figure </w:t>
      </w:r>
      <w:proofErr w:type="gramEnd"/>
      <w:r>
        <w:fldChar w:fldCharType="begin"/>
      </w:r>
      <w:r>
        <w:instrText xml:space="preserve"> SEQ Figure \* ARABIC </w:instrText>
      </w:r>
      <w:r>
        <w:fldChar w:fldCharType="separate"/>
      </w:r>
      <w:r w:rsidR="00553520">
        <w:rPr>
          <w:noProof/>
        </w:rPr>
        <w:t>3</w:t>
      </w:r>
      <w:r>
        <w:fldChar w:fldCharType="end"/>
      </w:r>
      <w:bookmarkEnd w:id="11"/>
      <w:proofErr w:type="gramStart"/>
      <w:r w:rsidR="00B21368">
        <w:t>.</w:t>
      </w:r>
      <w:proofErr w:type="gramEnd"/>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553520">
        <w:rPr>
          <w:noProof/>
        </w:rPr>
        <w:t>4</w:t>
      </w:r>
      <w:r>
        <w:fldChar w:fldCharType="end"/>
      </w:r>
      <w:proofErr w:type="gramStart"/>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2">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553520">
        <w:rPr>
          <w:noProof/>
        </w:rPr>
        <w:t>5</w:t>
      </w:r>
      <w:r>
        <w:fldChar w:fldCharType="end"/>
      </w:r>
      <w:proofErr w:type="gramStart"/>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3">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proofErr w:type="gramEnd"/>
      <w:r>
        <w:fldChar w:fldCharType="begin"/>
      </w:r>
      <w:r>
        <w:instrText xml:space="preserve"> SEQ Figure \* ARABIC </w:instrText>
      </w:r>
      <w:r>
        <w:fldChar w:fldCharType="separate"/>
      </w:r>
      <w:r w:rsidR="00553520">
        <w:rPr>
          <w:noProof/>
        </w:rPr>
        <w:t>6</w:t>
      </w:r>
      <w:r>
        <w:fldChar w:fldCharType="end"/>
      </w:r>
      <w:proofErr w:type="gramStart"/>
      <w:r>
        <w:t>.</w:t>
      </w:r>
      <w:proofErr w:type="gramEnd"/>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w:t>
      </w:r>
      <w:proofErr w:type="gramStart"/>
      <w:r w:rsidR="00DA7016">
        <w:rPr>
          <w:rFonts w:ascii="Roboto" w:hAnsi="Roboto" w:cs="Times New Roman"/>
          <w:color w:val="000000"/>
        </w:rPr>
        <w:t>Map,</w:t>
      </w:r>
      <w:proofErr w:type="gramEnd"/>
      <w:r w:rsidR="00DA7016">
        <w:rPr>
          <w:rFonts w:ascii="Roboto" w:hAnsi="Roboto" w:cs="Times New Roman"/>
          <w:color w:val="000000"/>
        </w:rPr>
        <w:t xml:space="preserve">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4">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proofErr w:type="gramStart"/>
      <w:r>
        <w:t xml:space="preserve">Figure </w:t>
      </w:r>
      <w:proofErr w:type="gramEnd"/>
      <w:r>
        <w:fldChar w:fldCharType="begin"/>
      </w:r>
      <w:r>
        <w:instrText xml:space="preserve"> SEQ Figure \* ARABIC </w:instrText>
      </w:r>
      <w:r>
        <w:fldChar w:fldCharType="separate"/>
      </w:r>
      <w:r w:rsidR="00553520">
        <w:rPr>
          <w:noProof/>
        </w:rPr>
        <w:t>7</w:t>
      </w:r>
      <w:r>
        <w:fldChar w:fldCharType="end"/>
      </w:r>
      <w:bookmarkEnd w:id="12"/>
      <w:proofErr w:type="gramStart"/>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3" w:name="_Ref332492950"/>
      <w:proofErr w:type="gramStart"/>
      <w:r>
        <w:t xml:space="preserve">Figure </w:t>
      </w:r>
      <w:proofErr w:type="gramEnd"/>
      <w:r>
        <w:fldChar w:fldCharType="begin"/>
      </w:r>
      <w:r>
        <w:instrText xml:space="preserve"> SEQ Figure \* ARABIC </w:instrText>
      </w:r>
      <w:r>
        <w:fldChar w:fldCharType="separate"/>
      </w:r>
      <w:r w:rsidR="00553520">
        <w:rPr>
          <w:noProof/>
        </w:rPr>
        <w:t>8</w:t>
      </w:r>
      <w:r>
        <w:fldChar w:fldCharType="end"/>
      </w:r>
      <w:bookmarkEnd w:id="13"/>
      <w:proofErr w:type="gramStart"/>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943F8A">
          <w:type w:val="continuous"/>
          <w:pgSz w:w="12240" w:h="15840" w:code="1"/>
          <w:pgMar w:top="1440" w:right="1440" w:bottom="2160" w:left="1440" w:header="1296" w:footer="1296" w:gutter="0"/>
          <w:pgNumType w:start="1"/>
          <w:cols w:num="3" w:space="720"/>
          <w:titlePg/>
          <w:docGrid w:linePitch="360"/>
        </w:sectPr>
      </w:pPr>
      <w:bookmarkStart w:id="14" w:name="_Ref332492952"/>
      <w:proofErr w:type="gramStart"/>
      <w:r>
        <w:t xml:space="preserve">Figure </w:t>
      </w:r>
      <w:proofErr w:type="gramEnd"/>
      <w:r>
        <w:fldChar w:fldCharType="begin"/>
      </w:r>
      <w:r>
        <w:instrText xml:space="preserve"> SEQ Figure \* ARABIC </w:instrText>
      </w:r>
      <w:r>
        <w:fldChar w:fldCharType="separate"/>
      </w:r>
      <w:r w:rsidR="00553520">
        <w:rPr>
          <w:noProof/>
        </w:rPr>
        <w:t>9</w:t>
      </w:r>
      <w:r>
        <w:fldChar w:fldCharType="end"/>
      </w:r>
      <w:bookmarkEnd w:id="14"/>
      <w:proofErr w:type="gramStart"/>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A468819" w14:textId="72A8F371" w:rsidR="00D30D2E" w:rsidRDefault="00D30D2E" w:rsidP="00430886"/>
    <w:p w14:paraId="13AB071F" w14:textId="77777777" w:rsidR="007C0734" w:rsidRDefault="007C0734" w:rsidP="004F78FD">
      <w:pPr>
        <w:pStyle w:val="Heading2"/>
        <w:sectPr w:rsidR="007C0734"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r>
        <w:t>Conclusion</w:t>
      </w:r>
    </w:p>
    <w:p w14:paraId="3AAB05D8" w14:textId="655B834F" w:rsidR="004F78FD" w:rsidRDefault="00A4758E" w:rsidP="00A4758E">
      <w:pPr>
        <w:pStyle w:val="ListParagraph"/>
        <w:numPr>
          <w:ilvl w:val="0"/>
          <w:numId w:val="29"/>
        </w:numPr>
      </w:pPr>
      <w:r>
        <w:t xml:space="preserve">Data 1 </w:t>
      </w:r>
    </w:p>
    <w:p w14:paraId="28FF4DE1" w14:textId="3AACFF8C" w:rsidR="00A4758E" w:rsidRDefault="00A4758E" w:rsidP="00A4758E">
      <w:pPr>
        <w:pStyle w:val="ListParagraph"/>
        <w:numPr>
          <w:ilvl w:val="1"/>
          <w:numId w:val="29"/>
        </w:numPr>
      </w:pPr>
      <w:r>
        <w:t xml:space="preserve">3 </w:t>
      </w:r>
      <w:proofErr w:type="spellStart"/>
      <w:r>
        <w:t>csv</w:t>
      </w:r>
      <w:proofErr w:type="spellEnd"/>
      <w:r>
        <w:t xml:space="preserve"> files qualifying CORE, CENTER </w:t>
      </w:r>
      <w:proofErr w:type="gramStart"/>
      <w:r>
        <w:t>and  EDGE</w:t>
      </w:r>
      <w:proofErr w:type="gramEnd"/>
      <w:r>
        <w:t xml:space="preserve"> buffer zone was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52560384" w:rsidR="00A4758E" w:rsidRDefault="00A4758E" w:rsidP="00A4758E">
      <w:pPr>
        <w:pStyle w:val="ListParagraph"/>
        <w:numPr>
          <w:ilvl w:val="1"/>
          <w:numId w:val="29"/>
        </w:numPr>
      </w:pPr>
      <w:r>
        <w:t xml:space="preserve">Top 5 Land Use </w:t>
      </w:r>
      <w:r w:rsidR="00FE60EF">
        <w:t xml:space="preserve">in each buffer zone </w:t>
      </w:r>
      <w:proofErr w:type="gramStart"/>
      <w:r>
        <w:t>were :</w:t>
      </w:r>
      <w:proofErr w:type="gramEnd"/>
      <w:r>
        <w:t xml:space="preserve"> Commercial, Multi-Famil</w:t>
      </w:r>
      <w:r w:rsidR="00FE60EF">
        <w:t>y</w:t>
      </w:r>
      <w:r>
        <w:t>, Mixed Use, Semi-Public and Vacant</w:t>
      </w:r>
    </w:p>
    <w:p w14:paraId="2CD025DE" w14:textId="4FCDC8A6" w:rsidR="00A4758E" w:rsidRDefault="00A6204F" w:rsidP="00A4758E">
      <w:pPr>
        <w:pStyle w:val="ListParagraph"/>
        <w:numPr>
          <w:ilvl w:val="1"/>
          <w:numId w:val="29"/>
        </w:numPr>
      </w:pPr>
      <w:proofErr w:type="gramStart"/>
      <w:r>
        <w:t>Parcels  with</w:t>
      </w:r>
      <w:proofErr w:type="gramEnd"/>
      <w:r>
        <w:t xml:space="preserve"> 0 Market</w:t>
      </w:r>
      <w:r w:rsidR="00A4758E">
        <w:t xml:space="preserve"> Land value were analyzed  - they correspond to </w:t>
      </w:r>
      <w:r w:rsidR="00EC21B7">
        <w:t xml:space="preserve">parcels owned by  the same owner – Taxes are assessed on one parcel only </w:t>
      </w:r>
      <w:r w:rsidR="00283D0E">
        <w:t>for billing convenience.</w:t>
      </w:r>
    </w:p>
    <w:p w14:paraId="11AC66B7" w14:textId="6D11C6F3" w:rsidR="00A6204F" w:rsidRDefault="00EC21B7" w:rsidP="00A4758E">
      <w:pPr>
        <w:pStyle w:val="ListParagraph"/>
        <w:numPr>
          <w:ilvl w:val="1"/>
          <w:numId w:val="29"/>
        </w:numPr>
      </w:pPr>
      <w:r>
        <w:t>Density map indicated some geocoded co-ordinates are not spatially situated in the buffer zones as expected</w:t>
      </w:r>
      <w:r w:rsidR="00A6204F">
        <w:t>.  F</w:t>
      </w:r>
      <w:r>
        <w:t>urther analysis indicated that condominium parcels are not correctly</w:t>
      </w:r>
      <w:r w:rsidR="00A6204F">
        <w:t xml:space="preserve"> treated in the </w:t>
      </w:r>
      <w:proofErr w:type="gramStart"/>
      <w:r w:rsidR="00A6204F">
        <w:t>data-set</w:t>
      </w:r>
      <w:proofErr w:type="gramEnd"/>
      <w:r w:rsidR="00A6204F">
        <w:t xml:space="preserve"> provided.</w:t>
      </w:r>
    </w:p>
    <w:p w14:paraId="1B301260" w14:textId="1DED2D0F" w:rsidR="00EC21B7" w:rsidRDefault="00A6204F" w:rsidP="00A4758E">
      <w:pPr>
        <w:pStyle w:val="ListParagraph"/>
        <w:numPr>
          <w:ilvl w:val="1"/>
          <w:numId w:val="29"/>
        </w:numPr>
      </w:pPr>
      <w:r>
        <w:t xml:space="preserve"> More accurate data-set has been requested</w:t>
      </w:r>
    </w:p>
    <w:p w14:paraId="54F7233C" w14:textId="78A35E5E"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w:t>
      </w:r>
      <w:proofErr w:type="spellStart"/>
      <w:r>
        <w:t>csv</w:t>
      </w:r>
      <w:proofErr w:type="spellEnd"/>
      <w:r>
        <w:t>.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59B9BFA8" w:rsidR="00A6204F" w:rsidRDefault="00DD3284" w:rsidP="00A6204F">
      <w:pPr>
        <w:pStyle w:val="ListParagraph"/>
        <w:numPr>
          <w:ilvl w:val="1"/>
          <w:numId w:val="29"/>
        </w:numPr>
      </w:pPr>
      <w:r>
        <w:t>The Feature “</w:t>
      </w:r>
      <w:r w:rsidR="00A6204F">
        <w:t>Annual Taxes</w:t>
      </w:r>
      <w:r>
        <w:t>”</w:t>
      </w:r>
      <w:r w:rsidR="00C92ED0">
        <w:t xml:space="preserve"> </w:t>
      </w:r>
      <w:r>
        <w:t xml:space="preserve">was identified </w:t>
      </w:r>
      <w:r w:rsidR="00140769">
        <w:t xml:space="preserve">to be </w:t>
      </w:r>
      <w:r w:rsidR="00123249">
        <w:t>selected as a d</w:t>
      </w:r>
      <w:r w:rsidR="00A6204F">
        <w:t xml:space="preserve">ependent variable for </w:t>
      </w:r>
      <w:r>
        <w:t>Time series f</w:t>
      </w:r>
      <w:r w:rsidR="00A6204F">
        <w:t>orecast</w:t>
      </w:r>
    </w:p>
    <w:p w14:paraId="2400CA29" w14:textId="2FC2F6B3" w:rsidR="00A6204F" w:rsidRPr="004C7219" w:rsidRDefault="00A6204F" w:rsidP="00A6204F">
      <w:pPr>
        <w:pStyle w:val="ListParagraph"/>
        <w:numPr>
          <w:ilvl w:val="1"/>
          <w:numId w:val="29"/>
        </w:numPr>
      </w:pPr>
      <w:r>
        <w:t>A data f</w:t>
      </w:r>
      <w:r w:rsidR="003E5618">
        <w:t>rame and its corresponding tidy-</w:t>
      </w:r>
      <w:r>
        <w:t>form has been proposed for</w:t>
      </w:r>
      <w:r w:rsidR="00F37686">
        <w:t xml:space="preserve"> future work</w:t>
      </w:r>
    </w:p>
    <w:p w14:paraId="64EFB53D" w14:textId="7C06F016" w:rsidR="004D7461" w:rsidRPr="00F61790" w:rsidRDefault="004C7219" w:rsidP="004C7219">
      <w:pPr>
        <w:pStyle w:val="TOCHeading"/>
        <w:jc w:val="left"/>
      </w:pPr>
      <w:r>
        <w:t xml:space="preserve"> </w:t>
      </w:r>
    </w:p>
    <w:p w14:paraId="15A6EB70" w14:textId="38BE0429" w:rsidR="004D7461" w:rsidRDefault="004D7461" w:rsidP="004D7461">
      <w:pPr>
        <w:pStyle w:val="Appendix"/>
        <w:jc w:val="left"/>
        <w:rPr>
          <w:rFonts w:cs="Times New Roman"/>
          <w:b/>
          <w:color w:val="000000"/>
          <w:sz w:val="28"/>
          <w:szCs w:val="28"/>
        </w:rPr>
      </w:pP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7" w:history="1">
                <w:r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8" w:history="1">
                <w:r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63738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E03EA8" w:rsidRDefault="00E03EA8" w:rsidP="00A15157">
      <w:pPr>
        <w:spacing w:after="0" w:line="240" w:lineRule="auto"/>
      </w:pPr>
      <w:r>
        <w:separator/>
      </w:r>
    </w:p>
  </w:endnote>
  <w:endnote w:type="continuationSeparator" w:id="0">
    <w:p w14:paraId="366BD37D" w14:textId="77777777" w:rsidR="00E03EA8" w:rsidRDefault="00E03EA8"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E03EA8"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E03EA8" w:rsidRPr="00CC2374" w:rsidRDefault="00E03EA8" w:rsidP="00570F73">
              <w:pPr>
                <w:pStyle w:val="Footer"/>
                <w:rPr>
                  <w:b/>
                  <w:color w:val="auto"/>
                  <w:sz w:val="24"/>
                </w:rPr>
              </w:pPr>
              <w:r>
                <w:t>Net Economic impact: Introduction of Street Car in Downtown Cincinnati</w:t>
              </w:r>
            </w:p>
          </w:sdtContent>
        </w:sdt>
      </w:tc>
      <w:tc>
        <w:tcPr>
          <w:tcW w:w="4788" w:type="dxa"/>
        </w:tcPr>
        <w:p w14:paraId="0EF2EA55" w14:textId="77777777" w:rsidR="00E03EA8" w:rsidRDefault="00E03EA8" w:rsidP="00570F73">
          <w:pPr>
            <w:pStyle w:val="Header-FooterRight"/>
          </w:pPr>
          <w:r>
            <w:fldChar w:fldCharType="begin"/>
          </w:r>
          <w:r>
            <w:instrText xml:space="preserve"> Page </w:instrText>
          </w:r>
          <w:r>
            <w:fldChar w:fldCharType="separate"/>
          </w:r>
          <w:r w:rsidR="001A4D3E">
            <w:rPr>
              <w:noProof/>
            </w:rPr>
            <w:t>iii</w:t>
          </w:r>
          <w:r>
            <w:fldChar w:fldCharType="end"/>
          </w:r>
        </w:p>
      </w:tc>
    </w:tr>
  </w:tbl>
  <w:p w14:paraId="66A15A21" w14:textId="77777777" w:rsidR="00E03EA8" w:rsidRDefault="00E03EA8"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E03EA8"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E03EA8" w:rsidRPr="00CC2374" w:rsidRDefault="00E03EA8" w:rsidP="00570F73">
              <w:pPr>
                <w:pStyle w:val="Footer"/>
                <w:rPr>
                  <w:b/>
                  <w:color w:val="auto"/>
                  <w:sz w:val="24"/>
                </w:rPr>
              </w:pPr>
              <w:r>
                <w:t>Net Economic impact: Introduction of Street Car in Downtown Cincinnati</w:t>
              </w:r>
            </w:p>
          </w:sdtContent>
        </w:sdt>
      </w:tc>
      <w:tc>
        <w:tcPr>
          <w:tcW w:w="4788" w:type="dxa"/>
        </w:tcPr>
        <w:p w14:paraId="1FF94E96" w14:textId="77777777" w:rsidR="00E03EA8" w:rsidRDefault="00E03EA8" w:rsidP="00570F73">
          <w:pPr>
            <w:pStyle w:val="Header-FooterRight"/>
          </w:pPr>
          <w:r>
            <w:fldChar w:fldCharType="begin"/>
          </w:r>
          <w:r>
            <w:instrText xml:space="preserve"> Page </w:instrText>
          </w:r>
          <w:r>
            <w:fldChar w:fldCharType="separate"/>
          </w:r>
          <w:r w:rsidR="00EA0550">
            <w:rPr>
              <w:noProof/>
            </w:rPr>
            <w:t>6</w:t>
          </w:r>
          <w:r>
            <w:fldChar w:fldCharType="end"/>
          </w:r>
        </w:p>
      </w:tc>
    </w:tr>
  </w:tbl>
  <w:p w14:paraId="0F5120D9" w14:textId="77777777" w:rsidR="00E03EA8" w:rsidRDefault="00E03EA8"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E03EA8" w14:paraId="6D95D18E" w14:textId="77777777" w:rsidTr="00CC2374">
      <w:tc>
        <w:tcPr>
          <w:tcW w:w="4788" w:type="dxa"/>
        </w:tcPr>
        <w:sdt>
          <w:sdt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77777777" w:rsidR="00E03EA8" w:rsidRPr="00CC2374" w:rsidRDefault="00E03EA8" w:rsidP="00CC2374">
              <w:pPr>
                <w:pStyle w:val="Footer"/>
                <w:rPr>
                  <w:b/>
                  <w:color w:val="auto"/>
                  <w:sz w:val="24"/>
                </w:rPr>
              </w:pPr>
              <w:r>
                <w:t>Net Economic impact: Introduction of Street Car in Downtown Cincinnati</w:t>
              </w:r>
            </w:p>
          </w:sdtContent>
        </w:sdt>
      </w:tc>
      <w:tc>
        <w:tcPr>
          <w:tcW w:w="4788" w:type="dxa"/>
        </w:tcPr>
        <w:p w14:paraId="5285AEF5" w14:textId="77777777" w:rsidR="00E03EA8" w:rsidRDefault="00E03EA8" w:rsidP="00CC2374">
          <w:pPr>
            <w:pStyle w:val="Header-FooterRight"/>
          </w:pPr>
          <w:r>
            <w:fldChar w:fldCharType="begin"/>
          </w:r>
          <w:r>
            <w:instrText xml:space="preserve"> Page </w:instrText>
          </w:r>
          <w:r>
            <w:fldChar w:fldCharType="separate"/>
          </w:r>
          <w:r w:rsidR="00EA0550">
            <w:rPr>
              <w:noProof/>
            </w:rPr>
            <w:t>1</w:t>
          </w:r>
          <w:r>
            <w:fldChar w:fldCharType="end"/>
          </w:r>
        </w:p>
      </w:tc>
    </w:tr>
  </w:tbl>
  <w:p w14:paraId="27952BA6" w14:textId="77777777" w:rsidR="00E03EA8" w:rsidRDefault="00E03EA8"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E03EA8" w:rsidRDefault="00E03EA8" w:rsidP="00A15157">
      <w:pPr>
        <w:spacing w:after="0" w:line="240" w:lineRule="auto"/>
      </w:pPr>
      <w:r>
        <w:separator/>
      </w:r>
    </w:p>
  </w:footnote>
  <w:footnote w:type="continuationSeparator" w:id="0">
    <w:p w14:paraId="4255D684" w14:textId="77777777" w:rsidR="00E03EA8" w:rsidRDefault="00E03EA8"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E03EA8" w:rsidRDefault="00E03EA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E03EA8" w:rsidRPr="00781126" w:rsidRDefault="00E03EA8" w:rsidP="0002404C">
    <w:pPr>
      <w:pStyle w:val="Header-FooterRight"/>
    </w:pPr>
  </w:p>
  <w:p w14:paraId="1C25909A" w14:textId="712816FC" w:rsidR="00E03EA8" w:rsidRDefault="00E03EA8"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defaultTabStop w:val="720"/>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C45"/>
    <w:rsid w:val="00251C91"/>
    <w:rsid w:val="002701BD"/>
    <w:rsid w:val="0027314D"/>
    <w:rsid w:val="00280DC4"/>
    <w:rsid w:val="00280E0D"/>
    <w:rsid w:val="00283104"/>
    <w:rsid w:val="00283D0E"/>
    <w:rsid w:val="00284C07"/>
    <w:rsid w:val="002939B1"/>
    <w:rsid w:val="00295F26"/>
    <w:rsid w:val="002A22AF"/>
    <w:rsid w:val="002A5900"/>
    <w:rsid w:val="002E1970"/>
    <w:rsid w:val="002E429B"/>
    <w:rsid w:val="002F450B"/>
    <w:rsid w:val="002F6428"/>
    <w:rsid w:val="00331D9D"/>
    <w:rsid w:val="003411A7"/>
    <w:rsid w:val="003956A9"/>
    <w:rsid w:val="003A0CFD"/>
    <w:rsid w:val="003A24C3"/>
    <w:rsid w:val="003C18C7"/>
    <w:rsid w:val="003E5618"/>
    <w:rsid w:val="00423B29"/>
    <w:rsid w:val="00430886"/>
    <w:rsid w:val="00435613"/>
    <w:rsid w:val="00437C85"/>
    <w:rsid w:val="0044319C"/>
    <w:rsid w:val="0046608D"/>
    <w:rsid w:val="004904F9"/>
    <w:rsid w:val="004C2A05"/>
    <w:rsid w:val="004C7219"/>
    <w:rsid w:val="004D7461"/>
    <w:rsid w:val="004F27A7"/>
    <w:rsid w:val="004F78FD"/>
    <w:rsid w:val="00503256"/>
    <w:rsid w:val="00515D2C"/>
    <w:rsid w:val="0055028B"/>
    <w:rsid w:val="00553520"/>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738F"/>
    <w:rsid w:val="00654459"/>
    <w:rsid w:val="006713BA"/>
    <w:rsid w:val="006721D4"/>
    <w:rsid w:val="006D0793"/>
    <w:rsid w:val="006E1F01"/>
    <w:rsid w:val="006F55A9"/>
    <w:rsid w:val="006F61EB"/>
    <w:rsid w:val="00700CDC"/>
    <w:rsid w:val="0071459C"/>
    <w:rsid w:val="007155CD"/>
    <w:rsid w:val="00717A82"/>
    <w:rsid w:val="007204F4"/>
    <w:rsid w:val="0072185A"/>
    <w:rsid w:val="00727288"/>
    <w:rsid w:val="00773867"/>
    <w:rsid w:val="00781126"/>
    <w:rsid w:val="00782C8E"/>
    <w:rsid w:val="00783EF4"/>
    <w:rsid w:val="007B03FE"/>
    <w:rsid w:val="007C0734"/>
    <w:rsid w:val="007D0890"/>
    <w:rsid w:val="007F7807"/>
    <w:rsid w:val="008014A1"/>
    <w:rsid w:val="008044B0"/>
    <w:rsid w:val="00807423"/>
    <w:rsid w:val="00810C29"/>
    <w:rsid w:val="008216A6"/>
    <w:rsid w:val="008259AE"/>
    <w:rsid w:val="008263B8"/>
    <w:rsid w:val="00835637"/>
    <w:rsid w:val="00835D8B"/>
    <w:rsid w:val="008730B2"/>
    <w:rsid w:val="00884F67"/>
    <w:rsid w:val="008963F9"/>
    <w:rsid w:val="008A1097"/>
    <w:rsid w:val="008C7171"/>
    <w:rsid w:val="008E15EF"/>
    <w:rsid w:val="008E32E7"/>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6A59"/>
    <w:rsid w:val="00A3500F"/>
    <w:rsid w:val="00A462C0"/>
    <w:rsid w:val="00A4758E"/>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81848"/>
    <w:rsid w:val="00B953DF"/>
    <w:rsid w:val="00BA009E"/>
    <w:rsid w:val="00BB4142"/>
    <w:rsid w:val="00BD6900"/>
    <w:rsid w:val="00BE5227"/>
    <w:rsid w:val="00BE74C5"/>
    <w:rsid w:val="00C014B2"/>
    <w:rsid w:val="00C26A6B"/>
    <w:rsid w:val="00C3550D"/>
    <w:rsid w:val="00C369DF"/>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94C34"/>
    <w:rsid w:val="00DA426F"/>
    <w:rsid w:val="00DA7016"/>
    <w:rsid w:val="00DD3284"/>
    <w:rsid w:val="00DD3485"/>
    <w:rsid w:val="00E03EA8"/>
    <w:rsid w:val="00E06518"/>
    <w:rsid w:val="00E42191"/>
    <w:rsid w:val="00E4353D"/>
    <w:rsid w:val="00E53DD7"/>
    <w:rsid w:val="00E84A4E"/>
    <w:rsid w:val="00E93699"/>
    <w:rsid w:val="00E97018"/>
    <w:rsid w:val="00EA0550"/>
    <w:rsid w:val="00EA3050"/>
    <w:rsid w:val="00EA4179"/>
    <w:rsid w:val="00EC21B7"/>
    <w:rsid w:val="00ED0802"/>
    <w:rsid w:val="00ED41BF"/>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diagramData" Target="diagrams/data2.xml"/><Relationship Id="rId24" Type="http://schemas.openxmlformats.org/officeDocument/2006/relationships/diagramLayout" Target="diagrams/layout2.xml"/><Relationship Id="rId25" Type="http://schemas.openxmlformats.org/officeDocument/2006/relationships/diagramQuickStyle" Target="diagrams/quickStyle2.xml"/><Relationship Id="rId26" Type="http://schemas.openxmlformats.org/officeDocument/2006/relationships/diagramColors" Target="diagrams/colors2.xml"/><Relationship Id="rId27" Type="http://schemas.microsoft.com/office/2007/relationships/diagramDrawing" Target="diagrams/drawing2.xml"/><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hyperlink" Target="http://www.cincinnati-oh.gov/streetcar/design-route/" TargetMode="External"/><Relationship Id="rId12" Type="http://schemas.openxmlformats.org/officeDocument/2006/relationships/image" Target="media/image2.png"/><Relationship Id="rId13" Type="http://schemas.openxmlformats.org/officeDocument/2006/relationships/hyperlink" Target="http://cagismaps.hamilton-co.org/cagisportal"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diagramData" Target="diagrams/data1.xml"/><Relationship Id="rId19" Type="http://schemas.openxmlformats.org/officeDocument/2006/relationships/diagramLayout" Target="diagrams/layout1.xml"/><Relationship Id="rId37" Type="http://schemas.openxmlformats.org/officeDocument/2006/relationships/hyperlink" Target="https://dev.socrata.com/foundry/data.cincinnati-oh.gov/emnx-rw6d" TargetMode="External"/><Relationship Id="rId38" Type="http://schemas.openxmlformats.org/officeDocument/2006/relationships/hyperlink" Target="http://www.cincinnati.com/story/news/2016/05/05/streetcar-nation-kc-opens-friday-cincy-next/83874740/" TargetMode="Externa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pt>
    <dgm:pt modelId="{E733D23B-C923-294E-BE15-6AC9475435FF}" type="pres">
      <dgm:prSet presAssocID="{1FB27C35-A2B4-314A-ADAE-F7175E086DDD}" presName="connectorText" presStyleLbl="sibTrans2D1" presStyleIdx="0" presStyleCnt="3"/>
      <dgm:spPr/>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pt>
    <dgm:pt modelId="{875BB5C7-E5ED-4F4F-AEE0-00AFFB90C5D1}" type="pres">
      <dgm:prSet presAssocID="{1A5E0111-4F21-CF4D-928F-2F732D787E13}" presName="connectorText" presStyleLbl="sibTrans2D1" presStyleIdx="1" presStyleCnt="3"/>
      <dgm:spPr/>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pt>
    <dgm:pt modelId="{B847F296-8A07-E44C-B39C-4DF424923BF6}" type="pres">
      <dgm:prSet presAssocID="{AAC7B367-70DD-824A-9ADB-EF65D59B36DA}" presName="connectorText" presStyleLbl="sibTrans2D1" presStyleIdx="2" presStyleCnt="3"/>
      <dgm:spPr/>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4532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pt>
    <dgm:pt modelId="{47AA52CC-EB60-9E42-9C42-BB2736442BEB}" type="pres">
      <dgm:prSet presAssocID="{7A691458-9762-F64A-9BB4-B40353B45F4E}" presName="connectorText" presStyleLbl="sibTrans2D1" presStyleIdx="0" presStyleCnt="7"/>
      <dgm:spPr/>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pt>
    <dgm:pt modelId="{A740D414-B116-944B-B493-7B63F93BC8C1}" type="pres">
      <dgm:prSet presAssocID="{EC397ECF-3AEB-8543-A815-F9CC77193E05}" presName="connectorText" presStyleLbl="sibTrans2D1" presStyleIdx="1" presStyleCnt="7"/>
      <dgm:spPr/>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pt>
    <dgm:pt modelId="{43F08D0A-EB0C-0943-9451-0FA533FA0127}" type="pres">
      <dgm:prSet presAssocID="{5C99C546-A3CE-BC47-887E-4017BD0452A0}" presName="sibTrans" presStyleLbl="sibTrans2D1" presStyleIdx="2" presStyleCnt="7"/>
      <dgm:spPr/>
    </dgm:pt>
    <dgm:pt modelId="{01F30489-429E-9548-8E19-8CBE43468714}" type="pres">
      <dgm:prSet presAssocID="{5C99C546-A3CE-BC47-887E-4017BD0452A0}" presName="connectorText" presStyleLbl="sibTrans2D1" presStyleIdx="2" presStyleCnt="7"/>
      <dgm:spPr/>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pt>
    <dgm:pt modelId="{E4A4499E-0970-7A4C-B375-F66B8687BEA6}" type="pres">
      <dgm:prSet presAssocID="{E19C0064-8057-CA4E-BCEA-16126E2553B7}" presName="connectorText" presStyleLbl="sibTrans2D1" presStyleIdx="3" presStyleCnt="7"/>
      <dgm:spPr/>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pt>
    <dgm:pt modelId="{53533FDF-0F54-BE4E-9E3D-35B1054CB519}" type="pres">
      <dgm:prSet presAssocID="{BB381651-ADEA-8C4A-9C0F-16637AA8770C}" presName="connectorText" presStyleLbl="sibTrans2D1" presStyleIdx="4" presStyleCnt="7"/>
      <dgm:spPr/>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pt>
    <dgm:pt modelId="{9DF82971-D01E-B548-B5A7-B26273874A5A}" type="pres">
      <dgm:prSet presAssocID="{A30B7347-5BF1-3A4D-A553-DFAF9F1A4F5F}" presName="connectorText" presStyleLbl="sibTrans2D1" presStyleIdx="5" presStyleCnt="7"/>
      <dgm:spPr/>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pt>
    <dgm:pt modelId="{D53A1588-5C69-F543-B10C-924E97259FF6}" type="pres">
      <dgm:prSet presAssocID="{AB23C631-D5AF-E945-AF0D-78382CFC0365}" presName="connectorText" presStyleLbl="sibTrans2D1" presStyleIdx="6" presStyleCnt="7"/>
      <dgm:spPr/>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pt>
  </dgm:ptLst>
  <dgm:cxnLst>
    <dgm:cxn modelId="{086763E1-A494-C148-8E8A-8755830E1811}" srcId="{E26BA2FF-1318-2D4A-B047-907DFFF424CF}" destId="{6E4E6851-8978-C14D-9426-996478449146}" srcOrd="4" destOrd="0" parTransId="{6D11AB99-6590-BE4E-81C2-22ED6777A608}" sibTransId="{BB381651-ADEA-8C4A-9C0F-16637AA8770C}"/>
    <dgm:cxn modelId="{61B88717-D3B7-B44D-B2EF-792E2D1FEDF5}" type="presOf" srcId="{D9404C62-3FFC-8D43-9B5D-85B62715F7E1}" destId="{8D05890C-9CC0-5046-B4CE-ED94C522D2D8}" srcOrd="0"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1CEE7905-FE1B-364D-93CF-27B37660DD79}" type="presOf" srcId="{E26BA2FF-1318-2D4A-B047-907DFFF424CF}" destId="{2AB758C2-CC95-0642-B381-426C1B9910BF}"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B63B10AE-07D1-614F-BB1F-73169D3C0333}" type="presOf" srcId="{AB23C631-D5AF-E945-AF0D-78382CFC0365}" destId="{2B825D1A-BC0A-2448-BD21-7E1EAB60C943}"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4DB57318-6C63-504B-A2B2-DF5B70231B24}" type="presOf" srcId="{EC397ECF-3AEB-8543-A815-F9CC77193E05}" destId="{A740D414-B116-944B-B493-7B63F93BC8C1}" srcOrd="1"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7AAFE805-4B86-8346-A587-D28DDA97F5CE}" type="presOf" srcId="{67447AC6-B88E-6047-8615-7FF32E523201}" destId="{7FB0A6A9-41C7-8149-A30F-A8712E023127}" srcOrd="0"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B0692F90-88F0-454B-8BD7-6F859661A73F}" type="presOf" srcId="{5C99C546-A3CE-BC47-887E-4017BD0452A0}" destId="{01F30489-429E-9548-8E19-8CBE43468714}" srcOrd="1" destOrd="0" presId="urn:microsoft.com/office/officeart/2005/8/layout/process1"/>
    <dgm:cxn modelId="{DAD10538-A4AF-F74E-9DDA-9E561AAE70E2}" type="presOf" srcId="{A30B7347-5BF1-3A4D-A553-DFAF9F1A4F5F}" destId="{238422A9-F51E-8C47-84DD-944775D41952}" srcOrd="0" destOrd="0" presId="urn:microsoft.com/office/officeart/2005/8/layout/process1"/>
    <dgm:cxn modelId="{44E3D26A-5D05-0A4D-A0C1-63801739DD35}" type="presOf" srcId="{E19C0064-8057-CA4E-BCEA-16126E2553B7}" destId="{4B56B885-C2E8-4944-B460-C8AF59C8503A}" srcOrd="0"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CB7CBC40-C006-DE49-A828-9FFBF94D797B}" type="presOf" srcId="{7A691458-9762-F64A-9BB4-B40353B45F4E}" destId="{47AA52CC-EB60-9E42-9C42-BB2736442BEB}"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38268"/>
          <a:ext cx="559675" cy="208470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1876"/>
        <a:ext cx="526891" cy="2051916"/>
      </dsp:txXfrm>
    </dsp:sp>
    <dsp:sp modelId="{DF2EED6C-381D-A249-98BA-9E3B82CA71DB}">
      <dsp:nvSpPr>
        <dsp:cNvPr id="0" name=""/>
        <dsp:cNvSpPr/>
      </dsp:nvSpPr>
      <dsp:spPr>
        <a:xfrm>
          <a:off x="613208"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8" y="968371"/>
        <a:ext cx="71229" cy="71420"/>
      </dsp:txXfrm>
    </dsp:sp>
    <dsp:sp modelId="{1C45BDF5-A3D6-CD40-9383-DAE028FA14B1}">
      <dsp:nvSpPr>
        <dsp:cNvPr id="0" name=""/>
        <dsp:cNvSpPr/>
      </dsp:nvSpPr>
      <dsp:spPr>
        <a:xfrm>
          <a:off x="757202" y="0"/>
          <a:ext cx="543768" cy="200816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8" y="15926"/>
        <a:ext cx="511916" cy="1976311"/>
      </dsp:txXfrm>
    </dsp:sp>
    <dsp:sp modelId="{9D584E5D-48A3-CA4D-BD5C-A239BDBF12B1}">
      <dsp:nvSpPr>
        <dsp:cNvPr id="0" name=""/>
        <dsp:cNvSpPr/>
      </dsp:nvSpPr>
      <dsp:spPr>
        <a:xfrm>
          <a:off x="1348969"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69" y="968371"/>
        <a:ext cx="71229" cy="71420"/>
      </dsp:txXfrm>
    </dsp:sp>
    <dsp:sp modelId="{8D05890C-9CC0-5046-B4CE-ED94C522D2D8}">
      <dsp:nvSpPr>
        <dsp:cNvPr id="0" name=""/>
        <dsp:cNvSpPr/>
      </dsp:nvSpPr>
      <dsp:spPr>
        <a:xfrm>
          <a:off x="1492963" y="-12245"/>
          <a:ext cx="597363" cy="203265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59" y="5251"/>
        <a:ext cx="562371" cy="1997661"/>
      </dsp:txXfrm>
    </dsp:sp>
    <dsp:sp modelId="{43F08D0A-EB0C-0943-9451-0FA533FA0127}">
      <dsp:nvSpPr>
        <dsp:cNvPr id="0" name=""/>
        <dsp:cNvSpPr/>
      </dsp:nvSpPr>
      <dsp:spPr>
        <a:xfrm>
          <a:off x="2138324"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24" y="968371"/>
        <a:ext cx="71229" cy="71420"/>
      </dsp:txXfrm>
    </dsp:sp>
    <dsp:sp modelId="{713E4BA8-3475-564F-839E-CA489BA55A69}">
      <dsp:nvSpPr>
        <dsp:cNvPr id="0" name=""/>
        <dsp:cNvSpPr/>
      </dsp:nvSpPr>
      <dsp:spPr>
        <a:xfrm>
          <a:off x="2282318" y="-11849"/>
          <a:ext cx="392056" cy="2031862"/>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801" y="-366"/>
        <a:ext cx="369090" cy="2008896"/>
      </dsp:txXfrm>
    </dsp:sp>
    <dsp:sp modelId="{4B56B885-C2E8-4944-B460-C8AF59C8503A}">
      <dsp:nvSpPr>
        <dsp:cNvPr id="0" name=""/>
        <dsp:cNvSpPr/>
      </dsp:nvSpPr>
      <dsp:spPr>
        <a:xfrm>
          <a:off x="272237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73" y="968371"/>
        <a:ext cx="71229" cy="71420"/>
      </dsp:txXfrm>
    </dsp:sp>
    <dsp:sp modelId="{64C4C8A7-6ECC-454E-A318-0A099BFEA389}">
      <dsp:nvSpPr>
        <dsp:cNvPr id="0" name=""/>
        <dsp:cNvSpPr/>
      </dsp:nvSpPr>
      <dsp:spPr>
        <a:xfrm>
          <a:off x="2866367" y="4758"/>
          <a:ext cx="660855" cy="1998645"/>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723" y="24114"/>
        <a:ext cx="622143" cy="1959933"/>
      </dsp:txXfrm>
    </dsp:sp>
    <dsp:sp modelId="{6261EE76-23C6-754A-B8A3-8F5FAA983503}">
      <dsp:nvSpPr>
        <dsp:cNvPr id="0" name=""/>
        <dsp:cNvSpPr/>
      </dsp:nvSpPr>
      <dsp:spPr>
        <a:xfrm>
          <a:off x="3575220"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220" y="968371"/>
        <a:ext cx="71229" cy="71420"/>
      </dsp:txXfrm>
    </dsp:sp>
    <dsp:sp modelId="{6E4F50C4-CDA8-694E-B7B5-71CA668D624A}">
      <dsp:nvSpPr>
        <dsp:cNvPr id="0" name=""/>
        <dsp:cNvSpPr/>
      </dsp:nvSpPr>
      <dsp:spPr>
        <a:xfrm>
          <a:off x="3719213" y="-6725"/>
          <a:ext cx="746363" cy="202161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73" y="15135"/>
        <a:ext cx="702643" cy="1977894"/>
      </dsp:txXfrm>
    </dsp:sp>
    <dsp:sp modelId="{238422A9-F51E-8C47-84DD-944775D41952}">
      <dsp:nvSpPr>
        <dsp:cNvPr id="0" name=""/>
        <dsp:cNvSpPr/>
      </dsp:nvSpPr>
      <dsp:spPr>
        <a:xfrm>
          <a:off x="4513575"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75" y="968371"/>
        <a:ext cx="71229" cy="71420"/>
      </dsp:txXfrm>
    </dsp:sp>
    <dsp:sp modelId="{B6A71EEC-FCEB-1345-8336-F4DB52E6ABAE}">
      <dsp:nvSpPr>
        <dsp:cNvPr id="0" name=""/>
        <dsp:cNvSpPr/>
      </dsp:nvSpPr>
      <dsp:spPr>
        <a:xfrm>
          <a:off x="4657569" y="3501"/>
          <a:ext cx="409916" cy="200116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75" y="15507"/>
        <a:ext cx="385904" cy="1977148"/>
      </dsp:txXfrm>
    </dsp:sp>
    <dsp:sp modelId="{2B825D1A-BC0A-2448-BD21-7E1EAB60C943}">
      <dsp:nvSpPr>
        <dsp:cNvPr id="0" name=""/>
        <dsp:cNvSpPr/>
      </dsp:nvSpPr>
      <dsp:spPr>
        <a:xfrm>
          <a:off x="511548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83" y="968371"/>
        <a:ext cx="71229" cy="71420"/>
      </dsp:txXfrm>
    </dsp:sp>
    <dsp:sp modelId="{DCD684DA-4A1C-0846-A90C-116A06336E69}">
      <dsp:nvSpPr>
        <dsp:cNvPr id="0" name=""/>
        <dsp:cNvSpPr/>
      </dsp:nvSpPr>
      <dsp:spPr>
        <a:xfrm>
          <a:off x="5259477" y="14220"/>
          <a:ext cx="464005" cy="197972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67" y="27810"/>
        <a:ext cx="436825" cy="195254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
      <w:docPartPr>
        <w:name w:val="4B44205AA95964418970B218E06FBAC8"/>
        <w:category>
          <w:name w:val="General"/>
          <w:gallery w:val="placeholder"/>
        </w:category>
        <w:types>
          <w:type w:val="bbPlcHdr"/>
        </w:types>
        <w:behaviors>
          <w:behavior w:val="content"/>
        </w:behaviors>
        <w:guid w:val="{6374B2F5-E109-D442-949A-90FCEE4E3186}"/>
      </w:docPartPr>
      <w:docPartBody>
        <w:p w:rsidR="00B36F23" w:rsidRDefault="00B36F23">
          <w:pPr>
            <w:pStyle w:val="4B44205AA95964418970B218E06FBAC8"/>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8A3D5FF0-4803-714C-9CD8-6FD76045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2574</TotalTime>
  <Pages>16</Pages>
  <Words>1678</Words>
  <Characters>9567</Characters>
  <Application>Microsoft Macintosh Word</Application>
  <DocSecurity>0</DocSecurity>
  <Lines>79</Lines>
  <Paragraphs>22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11223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83</cp:revision>
  <cp:lastPrinted>2016-08-12T08:15:00Z</cp:lastPrinted>
  <dcterms:created xsi:type="dcterms:W3CDTF">2016-08-06T04:38:00Z</dcterms:created>
  <dcterms:modified xsi:type="dcterms:W3CDTF">2016-08-18T05:56:00Z</dcterms:modified>
  <cp:category/>
</cp:coreProperties>
</file>